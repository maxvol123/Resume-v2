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7C5B7B" w:rsidP="00141A4C">
      <w:pPr>
        <w:pStyle w:val="a5"/>
      </w:pPr>
      <w:r>
        <w:t>Maksym Voloshyn</w:t>
      </w:r>
    </w:p>
    <w:p w:rsidR="00141A4C" w:rsidRDefault="007C5B7B" w:rsidP="00141A4C">
      <w:r>
        <w:t>Montreal, Canada</w:t>
      </w:r>
      <w:r w:rsidR="00141A4C">
        <w:t> | </w:t>
      </w:r>
      <w:sdt>
        <w:sdtPr>
          <w:alias w:val="Telephone:"/>
          <w:tag w:val="Telephone:"/>
          <w:id w:val="-1416317146"/>
          <w:placeholder>
            <w:docPart w:val="E66BC8CAB15A499D842BD92AF178EECD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41A4C">
            <w:t>Telephone</w:t>
          </w:r>
        </w:sdtContent>
      </w:sdt>
      <w:r w:rsidR="00141A4C">
        <w:t> | </w:t>
      </w:r>
      <w:hyperlink r:id="rId9" w:history="1">
        <w:r w:rsidRPr="003A267F">
          <w:rPr>
            <w:rStyle w:val="af2"/>
          </w:rPr>
          <w:t>maxvol200727@gmail.com</w:t>
        </w:r>
      </w:hyperlink>
      <w:r>
        <w:t xml:space="preserve"> </w:t>
      </w:r>
      <w:r>
        <w:t>| </w:t>
      </w:r>
      <w:r>
        <w:t>27/10/2007</w:t>
      </w:r>
    </w:p>
    <w:p w:rsidR="006270A9" w:rsidRDefault="00165A78" w:rsidP="00141A4C">
      <w:pPr>
        <w:pStyle w:val="1"/>
      </w:pPr>
      <w:sdt>
        <w:sdtPr>
          <w:alias w:val="Objective:"/>
          <w:tag w:val="Objective:"/>
          <w:id w:val="-731932020"/>
          <w:placeholder>
            <w:docPart w:val="F0C57C69BAA64B34892C3BA5F8362613"/>
          </w:placeholder>
          <w:temporary/>
          <w:showingPlcHdr/>
        </w:sdtPr>
        <w:sdtEndPr/>
        <w:sdtContent>
          <w:r w:rsidR="009D5933">
            <w:t>Objective</w:t>
          </w:r>
        </w:sdtContent>
      </w:sdt>
    </w:p>
    <w:p w:rsidR="009A6C46" w:rsidRPr="009A6C46" w:rsidRDefault="009A6C46" w:rsidP="009A6C46">
      <w:pPr>
        <w:shd w:val="clear" w:color="auto" w:fill="FFFFFF"/>
        <w:rPr>
          <w:rFonts w:asciiTheme="majorHAnsi" w:eastAsia="Times New Roman" w:hAnsiTheme="majorHAnsi" w:cs="Arial"/>
          <w:color w:val="222222"/>
          <w:szCs w:val="20"/>
          <w:lang w:eastAsia="ru-RU"/>
        </w:rPr>
      </w:pPr>
      <w:r w:rsidRPr="009A6C46">
        <w:rPr>
          <w:rFonts w:asciiTheme="majorHAnsi" w:eastAsia="Times New Roman" w:hAnsiTheme="majorHAnsi" w:cs="Arial"/>
          <w:color w:val="222222"/>
          <w:szCs w:val="20"/>
          <w:lang w:eastAsia="ru-RU"/>
        </w:rPr>
        <w:t>Hi, I'm Max, I'm 15 years old. And at a young age, I learned a lot of technologies for Front end like:</w:t>
      </w:r>
    </w:p>
    <w:p w:rsidR="009A6C46" w:rsidRPr="009A6C46" w:rsidRDefault="009A6C46" w:rsidP="009A6C46">
      <w:pPr>
        <w:numPr>
          <w:ilvl w:val="0"/>
          <w:numId w:val="24"/>
        </w:numPr>
        <w:shd w:val="clear" w:color="auto" w:fill="FFFFFF"/>
        <w:spacing w:before="100" w:beforeAutospacing="1" w:after="60"/>
        <w:rPr>
          <w:rFonts w:asciiTheme="majorHAnsi" w:eastAsia="Times New Roman" w:hAnsiTheme="majorHAnsi" w:cs="Arial"/>
          <w:noProof/>
          <w:color w:val="222222"/>
          <w:szCs w:val="20"/>
          <w:lang w:val="ru-RU" w:eastAsia="ru-RU"/>
        </w:rPr>
      </w:pPr>
      <w:r w:rsidRPr="009A6C46">
        <w:rPr>
          <w:rFonts w:asciiTheme="majorHAnsi" w:eastAsia="Times New Roman" w:hAnsiTheme="majorHAnsi" w:cs="Arial"/>
          <w:noProof/>
          <w:color w:val="222222"/>
          <w:szCs w:val="20"/>
          <w:lang w:val="ru-RU" w:eastAsia="ru-RU"/>
        </w:rPr>
        <w:t>HTML and BEM technology</w:t>
      </w:r>
    </w:p>
    <w:p w:rsidR="009A6C46" w:rsidRPr="009A6C46" w:rsidRDefault="009A6C46" w:rsidP="009A6C46">
      <w:pPr>
        <w:numPr>
          <w:ilvl w:val="0"/>
          <w:numId w:val="24"/>
        </w:numPr>
        <w:shd w:val="clear" w:color="auto" w:fill="FFFFFF"/>
        <w:spacing w:before="100" w:beforeAutospacing="1" w:after="60"/>
        <w:rPr>
          <w:rFonts w:asciiTheme="majorHAnsi" w:eastAsia="Times New Roman" w:hAnsiTheme="majorHAnsi" w:cs="Arial"/>
          <w:noProof/>
          <w:color w:val="222222"/>
          <w:szCs w:val="20"/>
          <w:lang w:val="ru-RU" w:eastAsia="ru-RU"/>
        </w:rPr>
      </w:pPr>
      <w:r w:rsidRPr="009A6C46">
        <w:rPr>
          <w:rFonts w:asciiTheme="majorHAnsi" w:eastAsia="Times New Roman" w:hAnsiTheme="majorHAnsi" w:cs="Arial"/>
          <w:noProof/>
          <w:color w:val="222222"/>
          <w:szCs w:val="20"/>
          <w:lang w:val="ru-RU" w:eastAsia="ru-RU"/>
        </w:rPr>
        <w:t>CSS and preprocessors</w:t>
      </w:r>
    </w:p>
    <w:p w:rsidR="009A6C46" w:rsidRPr="009A6C46" w:rsidRDefault="009A6C46" w:rsidP="009A6C46">
      <w:pPr>
        <w:numPr>
          <w:ilvl w:val="0"/>
          <w:numId w:val="24"/>
        </w:numPr>
        <w:shd w:val="clear" w:color="auto" w:fill="FFFFFF"/>
        <w:spacing w:before="100" w:beforeAutospacing="1" w:after="0"/>
        <w:rPr>
          <w:rFonts w:asciiTheme="majorHAnsi" w:eastAsia="Times New Roman" w:hAnsiTheme="majorHAnsi" w:cs="Arial"/>
          <w:noProof/>
          <w:color w:val="222222"/>
          <w:szCs w:val="20"/>
          <w:lang w:val="ru-RU" w:eastAsia="ru-RU"/>
        </w:rPr>
      </w:pPr>
      <w:r w:rsidRPr="009A6C46">
        <w:rPr>
          <w:rFonts w:asciiTheme="majorHAnsi" w:eastAsia="Times New Roman" w:hAnsiTheme="majorHAnsi" w:cs="Arial"/>
          <w:noProof/>
          <w:color w:val="222222"/>
          <w:szCs w:val="20"/>
          <w:lang w:val="ru-RU" w:eastAsia="ru-RU"/>
        </w:rPr>
        <w:t>JS and React</w:t>
      </w:r>
    </w:p>
    <w:p w:rsidR="009A6C46" w:rsidRPr="009A6C46" w:rsidRDefault="009A6C46" w:rsidP="009A6C46">
      <w:pPr>
        <w:shd w:val="clear" w:color="auto" w:fill="FFFFFF"/>
        <w:spacing w:after="0"/>
        <w:rPr>
          <w:rFonts w:asciiTheme="majorHAnsi" w:eastAsia="Times New Roman" w:hAnsiTheme="majorHAnsi" w:cs="Arial"/>
          <w:color w:val="222222"/>
          <w:szCs w:val="20"/>
          <w:lang w:eastAsia="ru-RU"/>
        </w:rPr>
      </w:pPr>
      <w:r w:rsidRPr="009A6C46">
        <w:rPr>
          <w:rFonts w:asciiTheme="majorHAnsi" w:eastAsia="Times New Roman" w:hAnsiTheme="majorHAnsi" w:cs="Arial"/>
          <w:color w:val="222222"/>
          <w:szCs w:val="20"/>
          <w:lang w:eastAsia="ru-RU"/>
        </w:rPr>
        <w:t>I recently finished middle school, at this school I went to an IT class. I started doing IT, including Front End, at the age of 12. I tried many technologies, but stopped on Front End.</w:t>
      </w:r>
      <w:r w:rsidRPr="009A6C46">
        <w:rPr>
          <w:rFonts w:asciiTheme="majorHAnsi" w:eastAsia="Times New Roman" w:hAnsiTheme="majorHAnsi" w:cs="Arial"/>
          <w:color w:val="222222"/>
          <w:szCs w:val="20"/>
          <w:lang w:eastAsia="ru-RU"/>
        </w:rPr>
        <w:br/>
        <w:t xml:space="preserve">My </w:t>
      </w:r>
      <w:r w:rsidRPr="009A6C46">
        <w:rPr>
          <w:rFonts w:asciiTheme="majorHAnsi" w:eastAsia="Times New Roman" w:hAnsiTheme="majorHAnsi" w:cs="Arial"/>
          <w:noProof/>
          <w:color w:val="222222"/>
          <w:szCs w:val="20"/>
          <w:lang w:eastAsia="ru-RU"/>
        </w:rPr>
        <w:t>GitHub</w:t>
      </w:r>
      <w:r w:rsidRPr="009A6C46">
        <w:rPr>
          <w:rFonts w:asciiTheme="majorHAnsi" w:eastAsia="Times New Roman" w:hAnsiTheme="majorHAnsi" w:cs="Arial"/>
          <w:color w:val="222222"/>
          <w:szCs w:val="20"/>
          <w:lang w:eastAsia="ru-RU"/>
        </w:rPr>
        <w:t>: </w:t>
      </w:r>
    </w:p>
    <w:p w:rsidR="006270A9" w:rsidRDefault="006270A9"/>
    <w:sdt>
      <w:sdtPr>
        <w:alias w:val="Education:"/>
        <w:tag w:val="Education:"/>
        <w:id w:val="807127995"/>
        <w:placeholder>
          <w:docPart w:val="63AC78F308F748DB9B895B20B88FD77A"/>
        </w:placeholder>
        <w:temporary/>
        <w:showingPlcHdr/>
      </w:sdtPr>
      <w:sdtEndPr/>
      <w:sdtContent>
        <w:p w:rsidR="006270A9" w:rsidRDefault="009D5933">
          <w:pPr>
            <w:pStyle w:val="1"/>
          </w:pPr>
          <w:r>
            <w:t>Education</w:t>
          </w:r>
        </w:p>
      </w:sdtContent>
    </w:sdt>
    <w:p w:rsidR="006270A9" w:rsidRDefault="009A6C46">
      <w:pPr>
        <w:pStyle w:val="2"/>
      </w:pPr>
      <w:r>
        <w:t>Middle school</w:t>
      </w:r>
      <w:r w:rsidR="009D5933">
        <w:t> | </w:t>
      </w:r>
      <w:r>
        <w:t>05/31/2022</w:t>
      </w:r>
      <w:r w:rsidR="009D5933">
        <w:t> | </w:t>
      </w:r>
      <w:r>
        <w:t xml:space="preserve">lyceum 3 </w:t>
      </w:r>
    </w:p>
    <w:p w:rsidR="006270A9" w:rsidRDefault="009A6C46" w:rsidP="001B29CF">
      <w:pPr>
        <w:pStyle w:val="a"/>
      </w:pPr>
      <w:r>
        <w:t>Class</w:t>
      </w:r>
      <w:r w:rsidR="009D5933">
        <w:t xml:space="preserve">: </w:t>
      </w:r>
      <w:r>
        <w:t>IT</w:t>
      </w:r>
    </w:p>
    <w:sdt>
      <w:sdtPr>
        <w:alias w:val="Skills &amp; Abilities:"/>
        <w:tag w:val="Skills &amp; Abilities:"/>
        <w:id w:val="458624136"/>
        <w:placeholder>
          <w:docPart w:val="B1A70EACF2D846B0B8D7E68F684DEFF0"/>
        </w:placeholder>
        <w:temporary/>
        <w:showingPlcHdr/>
      </w:sdtPr>
      <w:sdtEndPr/>
      <w:sdtContent>
        <w:p w:rsidR="006270A9" w:rsidRDefault="009D5933">
          <w:pPr>
            <w:pStyle w:val="1"/>
          </w:pPr>
          <w:r>
            <w:t>Skills &amp; Abilities</w:t>
          </w:r>
        </w:p>
      </w:sdtContent>
    </w:sdt>
    <w:p w:rsidR="006270A9" w:rsidRDefault="00165A78">
      <w:pPr>
        <w:pStyle w:val="2"/>
      </w:pPr>
      <w:sdt>
        <w:sdtPr>
          <w:alias w:val="Management:"/>
          <w:tag w:val="Management:"/>
          <w:id w:val="598525640"/>
          <w:placeholder>
            <w:docPart w:val="483E1FFB4B914EAD83B1A9BAA38C771F"/>
          </w:placeholder>
          <w:temporary/>
          <w:showingPlcHdr/>
        </w:sdtPr>
        <w:sdtEndPr/>
        <w:sdtContent>
          <w:r w:rsidR="009D5933">
            <w:t>Management</w:t>
          </w:r>
        </w:sdtContent>
      </w:sdt>
      <w:r w:rsidR="007C5B7B">
        <w:t xml:space="preserve"> Time</w:t>
      </w:r>
    </w:p>
    <w:p w:rsidR="006270A9" w:rsidRDefault="007C5B7B">
      <w:pPr>
        <w:pStyle w:val="a"/>
      </w:pPr>
      <w:r>
        <w:t>In school I have not a lot of time but I can find it to start learning IT and spend 2-3 hours a day</w:t>
      </w:r>
    </w:p>
    <w:sdt>
      <w:sdtPr>
        <w:alias w:val="Communication:"/>
        <w:tag w:val="Communication:"/>
        <w:id w:val="-1153840069"/>
        <w:placeholder>
          <w:docPart w:val="CBB6D0290BF84FB4BE9242A1CE68EFFD"/>
        </w:placeholder>
        <w:temporary/>
        <w:showingPlcHdr/>
      </w:sdtPr>
      <w:sdtEndPr/>
      <w:sdtContent>
        <w:p w:rsidR="006270A9" w:rsidRDefault="009D5933">
          <w:pPr>
            <w:pStyle w:val="2"/>
          </w:pPr>
          <w:r>
            <w:t>Communication</w:t>
          </w:r>
        </w:p>
      </w:sdtContent>
    </w:sdt>
    <w:p w:rsidR="006270A9" w:rsidRDefault="007C5B7B">
      <w:pPr>
        <w:pStyle w:val="a"/>
      </w:pPr>
      <w:r>
        <w:t xml:space="preserve">I always can find common language with any group of </w:t>
      </w:r>
      <w:r w:rsidR="00B7793F">
        <w:t>people</w:t>
      </w:r>
      <w:r>
        <w:t xml:space="preserve"> </w:t>
      </w:r>
    </w:p>
    <w:p w:rsidR="007C5B7B" w:rsidRDefault="00B7793F" w:rsidP="007C5B7B">
      <w:pPr>
        <w:pStyle w:val="2"/>
      </w:pPr>
      <w:r>
        <w:t>Flexible</w:t>
      </w:r>
    </w:p>
    <w:p w:rsidR="007C5B7B" w:rsidRDefault="00B7793F" w:rsidP="007C5B7B">
      <w:pPr>
        <w:pStyle w:val="a"/>
      </w:pPr>
      <w:r>
        <w:t>Can easily change project and after time continue do it</w:t>
      </w:r>
      <w:bookmarkStart w:id="0" w:name="_GoBack"/>
      <w:bookmarkEnd w:id="0"/>
    </w:p>
    <w:p w:rsidR="006270A9" w:rsidRDefault="007C5B7B" w:rsidP="007C5B7B">
      <w:pPr>
        <w:pStyle w:val="2"/>
      </w:pPr>
      <w:r>
        <w:t xml:space="preserve"> Front end skils</w:t>
      </w:r>
    </w:p>
    <w:p w:rsidR="007C5B7B" w:rsidRDefault="007C5B7B" w:rsidP="007C5B7B">
      <w:pPr>
        <w:pStyle w:val="a"/>
      </w:pPr>
      <w:r>
        <w:t>I have a many skills like:</w:t>
      </w:r>
    </w:p>
    <w:p w:rsidR="007C5B7B" w:rsidRDefault="007C5B7B" w:rsidP="007C5B7B">
      <w:pPr>
        <w:pStyle w:val="a"/>
        <w:numPr>
          <w:ilvl w:val="1"/>
          <w:numId w:val="21"/>
        </w:numPr>
      </w:pPr>
      <w:r>
        <w:t>HTML And BEM technology</w:t>
      </w:r>
    </w:p>
    <w:p w:rsidR="007C5B7B" w:rsidRDefault="007C5B7B" w:rsidP="007C5B7B">
      <w:pPr>
        <w:pStyle w:val="a"/>
        <w:numPr>
          <w:ilvl w:val="2"/>
          <w:numId w:val="21"/>
        </w:numPr>
      </w:pPr>
      <w:r>
        <w:t>Experienced</w:t>
      </w:r>
    </w:p>
    <w:p w:rsidR="007C5B7B" w:rsidRDefault="007C5B7B" w:rsidP="007C5B7B">
      <w:pPr>
        <w:pStyle w:val="a"/>
        <w:numPr>
          <w:ilvl w:val="1"/>
          <w:numId w:val="21"/>
        </w:numPr>
      </w:pPr>
      <w:r>
        <w:t>CSS and preprocessors SASS LESS</w:t>
      </w:r>
    </w:p>
    <w:p w:rsidR="007C5B7B" w:rsidRDefault="007C5B7B" w:rsidP="007C5B7B">
      <w:pPr>
        <w:pStyle w:val="a"/>
        <w:numPr>
          <w:ilvl w:val="2"/>
          <w:numId w:val="21"/>
        </w:numPr>
      </w:pPr>
      <w:r>
        <w:t>Experienced</w:t>
      </w:r>
    </w:p>
    <w:p w:rsidR="007C5B7B" w:rsidRDefault="007C5B7B" w:rsidP="007C5B7B">
      <w:pPr>
        <w:pStyle w:val="a"/>
        <w:numPr>
          <w:ilvl w:val="1"/>
          <w:numId w:val="21"/>
        </w:numPr>
      </w:pPr>
      <w:r>
        <w:t>JS and REACT</w:t>
      </w:r>
    </w:p>
    <w:p w:rsidR="007C5B7B" w:rsidRDefault="007C5B7B" w:rsidP="007C5B7B">
      <w:pPr>
        <w:pStyle w:val="a"/>
        <w:numPr>
          <w:ilvl w:val="2"/>
          <w:numId w:val="21"/>
        </w:numPr>
      </w:pPr>
      <w:r>
        <w:t>Skillful</w:t>
      </w:r>
    </w:p>
    <w:p w:rsidR="00B7793F" w:rsidRDefault="00B7793F" w:rsidP="00B7793F">
      <w:pPr>
        <w:pStyle w:val="a"/>
        <w:numPr>
          <w:ilvl w:val="1"/>
          <w:numId w:val="21"/>
        </w:numPr>
      </w:pPr>
      <w:r>
        <w:t>Git and GitHub</w:t>
      </w:r>
    </w:p>
    <w:p w:rsidR="00B7793F" w:rsidRDefault="00B7793F" w:rsidP="00B7793F">
      <w:pPr>
        <w:pStyle w:val="a"/>
        <w:numPr>
          <w:ilvl w:val="2"/>
          <w:numId w:val="21"/>
        </w:numPr>
      </w:pPr>
      <w:r>
        <w:t>Skillful</w:t>
      </w:r>
    </w:p>
    <w:p w:rsidR="00B7793F" w:rsidRDefault="00B7793F" w:rsidP="00B7793F">
      <w:pPr>
        <w:pStyle w:val="a"/>
        <w:numPr>
          <w:ilvl w:val="0"/>
          <w:numId w:val="0"/>
        </w:numPr>
        <w:ind w:left="864"/>
      </w:pPr>
    </w:p>
    <w:sectPr w:rsidR="00B7793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A78" w:rsidRDefault="00165A78">
      <w:pPr>
        <w:spacing w:after="0"/>
      </w:pPr>
      <w:r>
        <w:separator/>
      </w:r>
    </w:p>
  </w:endnote>
  <w:endnote w:type="continuationSeparator" w:id="0">
    <w:p w:rsidR="00165A78" w:rsidRDefault="00165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A6C4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A78" w:rsidRDefault="00165A78">
      <w:pPr>
        <w:spacing w:after="0"/>
      </w:pPr>
      <w:r>
        <w:separator/>
      </w:r>
    </w:p>
  </w:footnote>
  <w:footnote w:type="continuationSeparator" w:id="0">
    <w:p w:rsidR="00165A78" w:rsidRDefault="00165A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9B0261D"/>
    <w:multiLevelType w:val="multilevel"/>
    <w:tmpl w:val="D31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5B"/>
    <w:rsid w:val="000A4F59"/>
    <w:rsid w:val="00141A4C"/>
    <w:rsid w:val="00165A78"/>
    <w:rsid w:val="001B29CF"/>
    <w:rsid w:val="0028220F"/>
    <w:rsid w:val="00356C14"/>
    <w:rsid w:val="00617B26"/>
    <w:rsid w:val="006270A9"/>
    <w:rsid w:val="00675956"/>
    <w:rsid w:val="00681034"/>
    <w:rsid w:val="007C5B7B"/>
    <w:rsid w:val="00816216"/>
    <w:rsid w:val="0087734B"/>
    <w:rsid w:val="009A6C46"/>
    <w:rsid w:val="009D5933"/>
    <w:rsid w:val="00B7793F"/>
    <w:rsid w:val="00BD768D"/>
    <w:rsid w:val="00C61F8E"/>
    <w:rsid w:val="00DF0B5B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Название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Emphasis"/>
    <w:basedOn w:val="a2"/>
    <w:uiPriority w:val="20"/>
    <w:qFormat/>
    <w:rsid w:val="007C5B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Название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Emphasis"/>
    <w:basedOn w:val="a2"/>
    <w:uiPriority w:val="20"/>
    <w:qFormat/>
    <w:rsid w:val="007C5B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axvol20072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6BC8CAB15A499D842BD92AF178E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82E648-FF91-4D24-910F-97A2477EE588}"/>
      </w:docPartPr>
      <w:docPartBody>
        <w:p w:rsidR="00000000" w:rsidRDefault="005A74B2">
          <w:pPr>
            <w:pStyle w:val="E66BC8CAB15A499D842BD92AF178EECD"/>
          </w:pPr>
          <w:r>
            <w:t>Telephone</w:t>
          </w:r>
        </w:p>
      </w:docPartBody>
    </w:docPart>
    <w:docPart>
      <w:docPartPr>
        <w:name w:val="F0C57C69BAA64B34892C3BA5F83626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72AE5A-940A-4FD7-8DB9-D7B8263EB1C9}"/>
      </w:docPartPr>
      <w:docPartBody>
        <w:p w:rsidR="00000000" w:rsidRDefault="005A74B2">
          <w:pPr>
            <w:pStyle w:val="F0C57C69BAA64B34892C3BA5F8362613"/>
          </w:pPr>
          <w:r>
            <w:t>Objective</w:t>
          </w:r>
        </w:p>
      </w:docPartBody>
    </w:docPart>
    <w:docPart>
      <w:docPartPr>
        <w:name w:val="63AC78F308F748DB9B895B20B88FD7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B42C59-AE55-4DCA-9131-8F2C5DF0A76C}"/>
      </w:docPartPr>
      <w:docPartBody>
        <w:p w:rsidR="00000000" w:rsidRDefault="005A74B2">
          <w:pPr>
            <w:pStyle w:val="63AC78F308F748DB9B895B20B88FD77A"/>
          </w:pPr>
          <w:r>
            <w:t>Education</w:t>
          </w:r>
        </w:p>
      </w:docPartBody>
    </w:docPart>
    <w:docPart>
      <w:docPartPr>
        <w:name w:val="B1A70EACF2D846B0B8D7E68F684DEF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55DE8-4B0B-4431-A353-F8A8E3EF708A}"/>
      </w:docPartPr>
      <w:docPartBody>
        <w:p w:rsidR="00000000" w:rsidRDefault="005A74B2">
          <w:pPr>
            <w:pStyle w:val="B1A70EACF2D846B0B8D7E68F684DEFF0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483E1FFB4B914EAD83B1A9BAA38C7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6F8F6-A47F-4727-B437-DBA074DC82F4}"/>
      </w:docPartPr>
      <w:docPartBody>
        <w:p w:rsidR="00000000" w:rsidRDefault="005A74B2">
          <w:pPr>
            <w:pStyle w:val="483E1FFB4B914EAD83B1A9BAA38C771F"/>
          </w:pPr>
          <w:r>
            <w:t>Management</w:t>
          </w:r>
        </w:p>
      </w:docPartBody>
    </w:docPart>
    <w:docPart>
      <w:docPartPr>
        <w:name w:val="CBB6D0290BF84FB4BE9242A1CE68E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18F97-5ABF-40F3-B25A-377E02313D8D}"/>
      </w:docPartPr>
      <w:docPartBody>
        <w:p w:rsidR="00000000" w:rsidRDefault="005A74B2">
          <w:pPr>
            <w:pStyle w:val="CBB6D0290BF84FB4BE9242A1CE68EFFD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09"/>
    <w:rsid w:val="005A74B2"/>
    <w:rsid w:val="007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AE08210761465997DD805DAFD9037F">
    <w:name w:val="82AE08210761465997DD805DAFD9037F"/>
  </w:style>
  <w:style w:type="paragraph" w:customStyle="1" w:styleId="4BE17C30A5DF474299E8DEAC514BFE41">
    <w:name w:val="4BE17C30A5DF474299E8DEAC514BFE41"/>
  </w:style>
  <w:style w:type="paragraph" w:customStyle="1" w:styleId="E66BC8CAB15A499D842BD92AF178EECD">
    <w:name w:val="E66BC8CAB15A499D842BD92AF178EECD"/>
  </w:style>
  <w:style w:type="paragraph" w:customStyle="1" w:styleId="8926FDBA40FB4EA5AC2EB9BBB03DBD86">
    <w:name w:val="8926FDBA40FB4EA5AC2EB9BBB03DBD86"/>
  </w:style>
  <w:style w:type="paragraph" w:customStyle="1" w:styleId="F0C57C69BAA64B34892C3BA5F8362613">
    <w:name w:val="F0C57C69BAA64B34892C3BA5F8362613"/>
  </w:style>
  <w:style w:type="paragraph" w:customStyle="1" w:styleId="4B342CECD4A84873AC2296632768AC5D">
    <w:name w:val="4B342CECD4A84873AC2296632768AC5D"/>
  </w:style>
  <w:style w:type="paragraph" w:customStyle="1" w:styleId="63AC78F308F748DB9B895B20B88FD77A">
    <w:name w:val="63AC78F308F748DB9B895B20B88FD77A"/>
  </w:style>
  <w:style w:type="paragraph" w:customStyle="1" w:styleId="2A24BE2E67C34DCC966721C0225C454D">
    <w:name w:val="2A24BE2E67C34DCC966721C0225C454D"/>
  </w:style>
  <w:style w:type="paragraph" w:customStyle="1" w:styleId="F2745278A1864D9589B27E6C4FF2B9CA">
    <w:name w:val="F2745278A1864D9589B27E6C4FF2B9CA"/>
  </w:style>
  <w:style w:type="paragraph" w:customStyle="1" w:styleId="1BFF81825AA44D859B373F3583C5619B">
    <w:name w:val="1BFF81825AA44D859B373F3583C5619B"/>
  </w:style>
  <w:style w:type="paragraph" w:customStyle="1" w:styleId="82CFFE37761B47099BF45AFE4DC9BE8D">
    <w:name w:val="82CFFE37761B47099BF45AFE4DC9BE8D"/>
  </w:style>
  <w:style w:type="paragraph" w:customStyle="1" w:styleId="E976977A3D574C72A709282AF0B3A8C0">
    <w:name w:val="E976977A3D574C72A709282AF0B3A8C0"/>
  </w:style>
  <w:style w:type="paragraph" w:customStyle="1" w:styleId="D6E16F13C0534488ABEEDD6746ADE847">
    <w:name w:val="D6E16F13C0534488ABEEDD6746ADE847"/>
  </w:style>
  <w:style w:type="paragraph" w:customStyle="1" w:styleId="57128BEF1D4B4783A6D521575C9865D8">
    <w:name w:val="57128BEF1D4B4783A6D521575C9865D8"/>
  </w:style>
  <w:style w:type="paragraph" w:customStyle="1" w:styleId="F90625E67CB740F4BF0902C9D4E10721">
    <w:name w:val="F90625E67CB740F4BF0902C9D4E10721"/>
  </w:style>
  <w:style w:type="paragraph" w:customStyle="1" w:styleId="B1A70EACF2D846B0B8D7E68F684DEFF0">
    <w:name w:val="B1A70EACF2D846B0B8D7E68F684DEFF0"/>
  </w:style>
  <w:style w:type="paragraph" w:customStyle="1" w:styleId="483E1FFB4B914EAD83B1A9BAA38C771F">
    <w:name w:val="483E1FFB4B914EAD83B1A9BAA38C771F"/>
  </w:style>
  <w:style w:type="paragraph" w:customStyle="1" w:styleId="1D1D483FB9A94A838162645FBB1C731F">
    <w:name w:val="1D1D483FB9A94A838162645FBB1C731F"/>
  </w:style>
  <w:style w:type="paragraph" w:customStyle="1" w:styleId="4A99A1B45EF845B58D4980BD46170532">
    <w:name w:val="4A99A1B45EF845B58D4980BD46170532"/>
  </w:style>
  <w:style w:type="paragraph" w:customStyle="1" w:styleId="E7F83461FDE74CFB9A1D41BB84188EB2">
    <w:name w:val="E7F83461FDE74CFB9A1D41BB84188EB2"/>
  </w:style>
  <w:style w:type="paragraph" w:customStyle="1" w:styleId="CBB6D0290BF84FB4BE9242A1CE68EFFD">
    <w:name w:val="CBB6D0290BF84FB4BE9242A1CE68EFFD"/>
  </w:style>
  <w:style w:type="paragraph" w:customStyle="1" w:styleId="689C7E99F4344141B5CEFDB313739FE7">
    <w:name w:val="689C7E99F4344141B5CEFDB313739FE7"/>
  </w:style>
  <w:style w:type="paragraph" w:customStyle="1" w:styleId="E6544E342738465994BD06BAD12DCBF7">
    <w:name w:val="E6544E342738465994BD06BAD12DCBF7"/>
  </w:style>
  <w:style w:type="paragraph" w:customStyle="1" w:styleId="BCCE6EC362924059BE7DDBC84B4DB425">
    <w:name w:val="BCCE6EC362924059BE7DDBC84B4DB425"/>
  </w:style>
  <w:style w:type="paragraph" w:customStyle="1" w:styleId="82169258577A4CB89C7170C68C641FBA">
    <w:name w:val="82169258577A4CB89C7170C68C641FBA"/>
  </w:style>
  <w:style w:type="paragraph" w:customStyle="1" w:styleId="F580DE74856A45389138E0E5BD1864CB">
    <w:name w:val="F580DE74856A45389138E0E5BD1864CB"/>
  </w:style>
  <w:style w:type="paragraph" w:customStyle="1" w:styleId="FAA80CDBE7044AECBB1ADF90C2E3D1DE">
    <w:name w:val="FAA80CDBE7044AECBB1ADF90C2E3D1DE"/>
  </w:style>
  <w:style w:type="paragraph" w:customStyle="1" w:styleId="0008B05601904794A129026066F747DA">
    <w:name w:val="0008B05601904794A129026066F747DA"/>
  </w:style>
  <w:style w:type="paragraph" w:customStyle="1" w:styleId="BC2F9EC527144539A1FC65117918351E">
    <w:name w:val="BC2F9EC527144539A1FC65117918351E"/>
  </w:style>
  <w:style w:type="paragraph" w:customStyle="1" w:styleId="2475A9D065FC4304B20271CD3D6B31D5">
    <w:name w:val="2475A9D065FC4304B20271CD3D6B31D5"/>
  </w:style>
  <w:style w:type="paragraph" w:customStyle="1" w:styleId="FEF4139676DF4ADA866819605C4DBAA4">
    <w:name w:val="FEF4139676DF4ADA866819605C4DBAA4"/>
  </w:style>
  <w:style w:type="paragraph" w:customStyle="1" w:styleId="6894E680A0CE44459D7C7420E837C95E">
    <w:name w:val="6894E680A0CE44459D7C7420E837C95E"/>
  </w:style>
  <w:style w:type="paragraph" w:customStyle="1" w:styleId="6F30C6EB391F46D98D51A00E00051019">
    <w:name w:val="6F30C6EB391F46D98D51A00E00051019"/>
  </w:style>
  <w:style w:type="paragraph" w:customStyle="1" w:styleId="6428794B33354069BDC45F8E0769EE5E">
    <w:name w:val="6428794B33354069BDC45F8E0769EE5E"/>
    <w:rsid w:val="00767709"/>
  </w:style>
  <w:style w:type="paragraph" w:customStyle="1" w:styleId="1C5620F27BC8436F991645300B4BE969">
    <w:name w:val="1C5620F27BC8436F991645300B4BE969"/>
    <w:rsid w:val="007677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AE08210761465997DD805DAFD9037F">
    <w:name w:val="82AE08210761465997DD805DAFD9037F"/>
  </w:style>
  <w:style w:type="paragraph" w:customStyle="1" w:styleId="4BE17C30A5DF474299E8DEAC514BFE41">
    <w:name w:val="4BE17C30A5DF474299E8DEAC514BFE41"/>
  </w:style>
  <w:style w:type="paragraph" w:customStyle="1" w:styleId="E66BC8CAB15A499D842BD92AF178EECD">
    <w:name w:val="E66BC8CAB15A499D842BD92AF178EECD"/>
  </w:style>
  <w:style w:type="paragraph" w:customStyle="1" w:styleId="8926FDBA40FB4EA5AC2EB9BBB03DBD86">
    <w:name w:val="8926FDBA40FB4EA5AC2EB9BBB03DBD86"/>
  </w:style>
  <w:style w:type="paragraph" w:customStyle="1" w:styleId="F0C57C69BAA64B34892C3BA5F8362613">
    <w:name w:val="F0C57C69BAA64B34892C3BA5F8362613"/>
  </w:style>
  <w:style w:type="paragraph" w:customStyle="1" w:styleId="4B342CECD4A84873AC2296632768AC5D">
    <w:name w:val="4B342CECD4A84873AC2296632768AC5D"/>
  </w:style>
  <w:style w:type="paragraph" w:customStyle="1" w:styleId="63AC78F308F748DB9B895B20B88FD77A">
    <w:name w:val="63AC78F308F748DB9B895B20B88FD77A"/>
  </w:style>
  <w:style w:type="paragraph" w:customStyle="1" w:styleId="2A24BE2E67C34DCC966721C0225C454D">
    <w:name w:val="2A24BE2E67C34DCC966721C0225C454D"/>
  </w:style>
  <w:style w:type="paragraph" w:customStyle="1" w:styleId="F2745278A1864D9589B27E6C4FF2B9CA">
    <w:name w:val="F2745278A1864D9589B27E6C4FF2B9CA"/>
  </w:style>
  <w:style w:type="paragraph" w:customStyle="1" w:styleId="1BFF81825AA44D859B373F3583C5619B">
    <w:name w:val="1BFF81825AA44D859B373F3583C5619B"/>
  </w:style>
  <w:style w:type="paragraph" w:customStyle="1" w:styleId="82CFFE37761B47099BF45AFE4DC9BE8D">
    <w:name w:val="82CFFE37761B47099BF45AFE4DC9BE8D"/>
  </w:style>
  <w:style w:type="paragraph" w:customStyle="1" w:styleId="E976977A3D574C72A709282AF0B3A8C0">
    <w:name w:val="E976977A3D574C72A709282AF0B3A8C0"/>
  </w:style>
  <w:style w:type="paragraph" w:customStyle="1" w:styleId="D6E16F13C0534488ABEEDD6746ADE847">
    <w:name w:val="D6E16F13C0534488ABEEDD6746ADE847"/>
  </w:style>
  <w:style w:type="paragraph" w:customStyle="1" w:styleId="57128BEF1D4B4783A6D521575C9865D8">
    <w:name w:val="57128BEF1D4B4783A6D521575C9865D8"/>
  </w:style>
  <w:style w:type="paragraph" w:customStyle="1" w:styleId="F90625E67CB740F4BF0902C9D4E10721">
    <w:name w:val="F90625E67CB740F4BF0902C9D4E10721"/>
  </w:style>
  <w:style w:type="paragraph" w:customStyle="1" w:styleId="B1A70EACF2D846B0B8D7E68F684DEFF0">
    <w:name w:val="B1A70EACF2D846B0B8D7E68F684DEFF0"/>
  </w:style>
  <w:style w:type="paragraph" w:customStyle="1" w:styleId="483E1FFB4B914EAD83B1A9BAA38C771F">
    <w:name w:val="483E1FFB4B914EAD83B1A9BAA38C771F"/>
  </w:style>
  <w:style w:type="paragraph" w:customStyle="1" w:styleId="1D1D483FB9A94A838162645FBB1C731F">
    <w:name w:val="1D1D483FB9A94A838162645FBB1C731F"/>
  </w:style>
  <w:style w:type="paragraph" w:customStyle="1" w:styleId="4A99A1B45EF845B58D4980BD46170532">
    <w:name w:val="4A99A1B45EF845B58D4980BD46170532"/>
  </w:style>
  <w:style w:type="paragraph" w:customStyle="1" w:styleId="E7F83461FDE74CFB9A1D41BB84188EB2">
    <w:name w:val="E7F83461FDE74CFB9A1D41BB84188EB2"/>
  </w:style>
  <w:style w:type="paragraph" w:customStyle="1" w:styleId="CBB6D0290BF84FB4BE9242A1CE68EFFD">
    <w:name w:val="CBB6D0290BF84FB4BE9242A1CE68EFFD"/>
  </w:style>
  <w:style w:type="paragraph" w:customStyle="1" w:styleId="689C7E99F4344141B5CEFDB313739FE7">
    <w:name w:val="689C7E99F4344141B5CEFDB313739FE7"/>
  </w:style>
  <w:style w:type="paragraph" w:customStyle="1" w:styleId="E6544E342738465994BD06BAD12DCBF7">
    <w:name w:val="E6544E342738465994BD06BAD12DCBF7"/>
  </w:style>
  <w:style w:type="paragraph" w:customStyle="1" w:styleId="BCCE6EC362924059BE7DDBC84B4DB425">
    <w:name w:val="BCCE6EC362924059BE7DDBC84B4DB425"/>
  </w:style>
  <w:style w:type="paragraph" w:customStyle="1" w:styleId="82169258577A4CB89C7170C68C641FBA">
    <w:name w:val="82169258577A4CB89C7170C68C641FBA"/>
  </w:style>
  <w:style w:type="paragraph" w:customStyle="1" w:styleId="F580DE74856A45389138E0E5BD1864CB">
    <w:name w:val="F580DE74856A45389138E0E5BD1864CB"/>
  </w:style>
  <w:style w:type="paragraph" w:customStyle="1" w:styleId="FAA80CDBE7044AECBB1ADF90C2E3D1DE">
    <w:name w:val="FAA80CDBE7044AECBB1ADF90C2E3D1DE"/>
  </w:style>
  <w:style w:type="paragraph" w:customStyle="1" w:styleId="0008B05601904794A129026066F747DA">
    <w:name w:val="0008B05601904794A129026066F747DA"/>
  </w:style>
  <w:style w:type="paragraph" w:customStyle="1" w:styleId="BC2F9EC527144539A1FC65117918351E">
    <w:name w:val="BC2F9EC527144539A1FC65117918351E"/>
  </w:style>
  <w:style w:type="paragraph" w:customStyle="1" w:styleId="2475A9D065FC4304B20271CD3D6B31D5">
    <w:name w:val="2475A9D065FC4304B20271CD3D6B31D5"/>
  </w:style>
  <w:style w:type="paragraph" w:customStyle="1" w:styleId="FEF4139676DF4ADA866819605C4DBAA4">
    <w:name w:val="FEF4139676DF4ADA866819605C4DBAA4"/>
  </w:style>
  <w:style w:type="paragraph" w:customStyle="1" w:styleId="6894E680A0CE44459D7C7420E837C95E">
    <w:name w:val="6894E680A0CE44459D7C7420E837C95E"/>
  </w:style>
  <w:style w:type="paragraph" w:customStyle="1" w:styleId="6F30C6EB391F46D98D51A00E00051019">
    <w:name w:val="6F30C6EB391F46D98D51A00E00051019"/>
  </w:style>
  <w:style w:type="paragraph" w:customStyle="1" w:styleId="6428794B33354069BDC45F8E0769EE5E">
    <w:name w:val="6428794B33354069BDC45F8E0769EE5E"/>
    <w:rsid w:val="00767709"/>
  </w:style>
  <w:style w:type="paragraph" w:customStyle="1" w:styleId="1C5620F27BC8436F991645300B4BE969">
    <w:name w:val="1C5620F27BC8436F991645300B4BE969"/>
    <w:rsid w:val="007677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298F9-8736-45EF-AEFD-1756ACDB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36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2022-08-19T14:22:00Z</dcterms:created>
  <dcterms:modified xsi:type="dcterms:W3CDTF">2022-08-19T14:58:00Z</dcterms:modified>
  <cp:version/>
</cp:coreProperties>
</file>